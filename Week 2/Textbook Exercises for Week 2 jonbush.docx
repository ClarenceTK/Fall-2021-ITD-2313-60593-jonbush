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Pr="006E6826" w:rsidR="00272DDC" w:rsidTr="6A072D03" w14:paraId="18B513B4" w14:textId="77777777">
        <w:trPr>
          <w:trHeight w:val="360"/>
        </w:trPr>
        <w:tc>
          <w:tcPr>
            <w:tcW w:w="2358" w:type="dxa"/>
            <w:tcMar/>
          </w:tcPr>
          <w:p w:rsidRPr="006E6826" w:rsidR="00272DDC" w:rsidP="007F5540" w:rsidRDefault="00272DDC" w14:paraId="2BAD0C7B" w14:textId="77777777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  <w:tcMar/>
          </w:tcPr>
          <w:p w:rsidRPr="006E6826" w:rsidR="00272DDC" w:rsidP="00D76BB4" w:rsidRDefault="00272DDC" w14:paraId="28C495D7" w14:textId="54663248">
            <w:pPr>
              <w:keepNext/>
              <w:keepLines/>
            </w:pPr>
            <w:r>
              <w:t xml:space="preserve">ITD </w:t>
            </w:r>
            <w:r w:rsidR="009D0FF5">
              <w:t>2313</w:t>
            </w:r>
            <w:r>
              <w:t xml:space="preserve"> – </w:t>
            </w:r>
            <w:r w:rsidR="009D0FF5">
              <w:t>Script</w:t>
            </w:r>
            <w:r w:rsidR="00103B2E">
              <w:t xml:space="preserve"> Programming</w:t>
            </w:r>
          </w:p>
        </w:tc>
      </w:tr>
      <w:tr w:rsidRPr="006E6826" w:rsidR="00272DDC" w:rsidTr="6A072D03" w14:paraId="57ABA5C6" w14:textId="77777777">
        <w:trPr>
          <w:trHeight w:val="360"/>
        </w:trPr>
        <w:tc>
          <w:tcPr>
            <w:tcW w:w="2358" w:type="dxa"/>
            <w:tcMar/>
          </w:tcPr>
          <w:p w:rsidRPr="006E6826" w:rsidR="00272DDC" w:rsidP="007F5540" w:rsidRDefault="00272DDC" w14:paraId="75C19583" w14:textId="77777777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  <w:tcMar/>
          </w:tcPr>
          <w:p w:rsidRPr="006E6826" w:rsidR="00272DDC" w:rsidP="6A072D03" w:rsidRDefault="00103B2E" w14:paraId="1E91BA7A" w14:textId="0B2EB64A">
            <w:pPr>
              <w:pStyle w:val="Heading2"/>
              <w:bidi w:val="0"/>
            </w:pPr>
            <w:r w:rsidR="6A072D03">
              <w:rPr/>
              <w:t>Mr. McCammon</w:t>
            </w:r>
          </w:p>
        </w:tc>
      </w:tr>
      <w:tr w:rsidRPr="006E6826" w:rsidR="00272DDC" w:rsidTr="6A072D03" w14:paraId="21D6A18C" w14:textId="77777777">
        <w:trPr>
          <w:trHeight w:val="360"/>
        </w:trPr>
        <w:tc>
          <w:tcPr>
            <w:tcW w:w="2358" w:type="dxa"/>
            <w:tcMar/>
          </w:tcPr>
          <w:p w:rsidRPr="006E6826" w:rsidR="00272DDC" w:rsidP="007F5540" w:rsidRDefault="00272DDC" w14:paraId="6F037365" w14:textId="77777777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  <w:tcMar/>
          </w:tcPr>
          <w:p w:rsidRPr="006E6826" w:rsidR="00272DDC" w:rsidP="007F5540" w:rsidRDefault="00103B2E" w14:paraId="726EDB0E" w14:textId="374F70EE">
            <w:pPr>
              <w:keepNext/>
              <w:keepLines/>
            </w:pPr>
            <w:r w:rsidR="6A072D03">
              <w:rPr/>
              <w:t>Jon Bush</w:t>
            </w:r>
          </w:p>
        </w:tc>
      </w:tr>
      <w:tr w:rsidRPr="006E6826" w:rsidR="00272DDC" w:rsidTr="6A072D03" w14:paraId="25488CB0" w14:textId="77777777">
        <w:trPr>
          <w:trHeight w:val="360"/>
        </w:trPr>
        <w:tc>
          <w:tcPr>
            <w:tcW w:w="2358" w:type="dxa"/>
            <w:tcMar/>
          </w:tcPr>
          <w:p w:rsidRPr="006E6826" w:rsidR="00272DDC" w:rsidP="007F5540" w:rsidRDefault="00272DDC" w14:paraId="42003C45" w14:textId="77777777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  <w:tcMar/>
          </w:tcPr>
          <w:p w:rsidRPr="006E6826" w:rsidR="00272DDC" w:rsidP="6A072D03" w:rsidRDefault="00103B2E" w14:paraId="1E14F6B0" w14:textId="20A75C7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A072D03">
              <w:rPr/>
              <w:t>9-21-2021</w:t>
            </w:r>
          </w:p>
        </w:tc>
      </w:tr>
      <w:tr w:rsidRPr="006E6826" w:rsidR="00272DDC" w:rsidTr="6A072D03" w14:paraId="4C124C8D" w14:textId="77777777">
        <w:trPr>
          <w:trHeight w:val="360"/>
        </w:trPr>
        <w:tc>
          <w:tcPr>
            <w:tcW w:w="2358" w:type="dxa"/>
            <w:tcMar/>
          </w:tcPr>
          <w:p w:rsidRPr="006E6826" w:rsidR="00272DDC" w:rsidP="007F5540" w:rsidRDefault="00272DDC" w14:paraId="6B4A121A" w14:textId="77777777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  <w:tcMar/>
          </w:tcPr>
          <w:p w:rsidRPr="006E6826" w:rsidR="00272DDC" w:rsidP="007F5540" w:rsidRDefault="00103B2E" w14:paraId="13A56B4E" w14:textId="3ED7ABFA">
            <w:pPr>
              <w:keepNext/>
              <w:keepLines/>
            </w:pPr>
            <w:r>
              <w:t xml:space="preserve">Put </w:t>
            </w:r>
            <w:r w:rsidR="00272DDC">
              <w:t>grade earned here</w:t>
            </w:r>
          </w:p>
        </w:tc>
      </w:tr>
      <w:tr w:rsidRPr="006E6826" w:rsidR="00272DDC" w:rsidTr="6A072D03" w14:paraId="14EBC41A" w14:textId="77777777">
        <w:trPr>
          <w:trHeight w:val="360"/>
        </w:trPr>
        <w:tc>
          <w:tcPr>
            <w:tcW w:w="2358" w:type="dxa"/>
            <w:tcMar/>
          </w:tcPr>
          <w:p w:rsidRPr="006E6826" w:rsidR="00272DDC" w:rsidP="007F5540" w:rsidRDefault="00272DDC" w14:paraId="750FA66B" w14:textId="77777777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  <w:tcMar/>
          </w:tcPr>
          <w:p w:rsidR="00272DDC" w:rsidP="007F5540" w:rsidRDefault="00103B2E" w14:paraId="747057F8" w14:textId="6D7BBB91">
            <w:pPr>
              <w:keepNext/>
              <w:keepLines/>
            </w:pPr>
            <w:r>
              <w:t xml:space="preserve">Put </w:t>
            </w:r>
            <w:r w:rsidR="00272DDC">
              <w:t>instructor comments here</w:t>
            </w:r>
          </w:p>
        </w:tc>
      </w:tr>
    </w:tbl>
    <w:p w:rsidR="00740074" w:rsidP="00740074" w:rsidRDefault="00740074" w14:paraId="33CEC86D" w14:textId="77777777">
      <w:pPr>
        <w:pStyle w:val="Header"/>
        <w:keepNext/>
        <w:keepLines/>
        <w:tabs>
          <w:tab w:val="clear" w:pos="4320"/>
          <w:tab w:val="clear" w:pos="8640"/>
        </w:tabs>
      </w:pPr>
    </w:p>
    <w:p w:rsidR="00D76BB4" w:rsidP="00740074" w:rsidRDefault="00D76BB4" w14:paraId="1EEBD32B" w14:textId="77777777">
      <w:pPr>
        <w:pStyle w:val="Header"/>
        <w:keepNext/>
        <w:keepLines/>
        <w:tabs>
          <w:tab w:val="clear" w:pos="4320"/>
          <w:tab w:val="clear" w:pos="8640"/>
        </w:tabs>
      </w:pPr>
    </w:p>
    <w:p w:rsidR="00D76BB4" w:rsidP="00740074" w:rsidRDefault="00D76BB4" w14:paraId="5810DCBB" w14:textId="77777777">
      <w:pPr>
        <w:pStyle w:val="Header"/>
        <w:keepNext/>
        <w:keepLines/>
        <w:tabs>
          <w:tab w:val="clear" w:pos="4320"/>
          <w:tab w:val="clear" w:pos="8640"/>
        </w:tabs>
      </w:pPr>
    </w:p>
    <w:p w:rsidR="6A072D03" w:rsidP="6A072D03" w:rsidRDefault="6A072D03" w14:paraId="53150A2D" w14:textId="5C28AF5B">
      <w:pPr>
        <w:pStyle w:val="Heading1"/>
      </w:pPr>
      <w:r w:rsidRPr="6A072D03" w:rsidR="6A072D03">
        <w:rPr>
          <w:noProof w:val="0"/>
          <w:lang w:val="en-US"/>
        </w:rPr>
        <w:t>Textbook Exercises for Week 2</w:t>
      </w:r>
    </w:p>
    <w:p w:rsidR="6A072D03" w:rsidP="6A072D03" w:rsidRDefault="6A072D03" w14:paraId="2EA91F0D" w14:textId="196C98F6">
      <w:pPr>
        <w:pStyle w:val="Header"/>
        <w:tabs>
          <w:tab w:val="clear" w:leader="none" w:pos="4320"/>
          <w:tab w:val="clear" w:leader="none" w:pos="8640"/>
        </w:tabs>
        <w:jc w:val="center"/>
      </w:pPr>
      <w:r>
        <w:drawing>
          <wp:inline wp14:editId="110FA3D9" wp14:anchorId="6AD5B67F">
            <wp:extent cx="4572000" cy="2571750"/>
            <wp:effectExtent l="0" t="0" r="0" b="0"/>
            <wp:docPr id="1777876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81bb289c7e44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406E983" wp14:anchorId="64FD7F2B">
            <wp:extent cx="4572000" cy="2571750"/>
            <wp:effectExtent l="0" t="0" r="0" b="0"/>
            <wp:docPr id="1314107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e923ab6c0641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0279CF1" wp14:anchorId="6D9193F9">
            <wp:extent cx="4572000" cy="2571750"/>
            <wp:effectExtent l="0" t="0" r="0" b="0"/>
            <wp:docPr id="782555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af4b7117fa4e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C4DFB22" wp14:anchorId="71BAC324">
            <wp:extent cx="4572000" cy="2571750"/>
            <wp:effectExtent l="0" t="0" r="0" b="0"/>
            <wp:docPr id="1433595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09dd7dac9541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FCBF1D8" wp14:anchorId="7BD3AE5A">
            <wp:extent cx="4572000" cy="2571750"/>
            <wp:effectExtent l="0" t="0" r="0" b="0"/>
            <wp:docPr id="1508470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91910a8b5148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BB4" w:rsidSect="00F363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C5AE1" w:rsidRDefault="009C5AE1" w14:paraId="728EA51D" w14:textId="77777777">
      <w:r>
        <w:separator/>
      </w:r>
    </w:p>
  </w:endnote>
  <w:endnote w:type="continuationSeparator" w:id="0">
    <w:p w:rsidR="009C5AE1" w:rsidRDefault="009C5AE1" w14:paraId="5E8ABE1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E49AB" w:rsidRDefault="00AE49AB" w14:paraId="05FB10DA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E49AB" w:rsidRDefault="00AE49AB" w14:paraId="0BC241A2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15203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Pr="00103B2E" w:rsidR="00AE49AB" w:rsidP="000E72D1" w:rsidRDefault="00EA5216" w14:paraId="17AAD443" w14:textId="7C0E7C30">
            <w:pPr>
              <w:pStyle w:val="Footer"/>
              <w:rPr>
                <w:sz w:val="20"/>
                <w:szCs w:val="20"/>
              </w:rPr>
            </w:pPr>
            <w:r>
              <w:t>ITD</w:t>
            </w:r>
            <w:r w:rsidR="006C312A">
              <w:t xml:space="preserve"> </w:t>
            </w:r>
            <w:r w:rsidR="009D0FF5">
              <w:t>2313</w:t>
            </w:r>
            <w:r w:rsidR="00AE49AB">
              <w:rPr>
                <w:sz w:val="20"/>
                <w:szCs w:val="20"/>
              </w:rPr>
              <w:tab/>
            </w:r>
            <w:r w:rsidR="00DA48F5">
              <w:rPr>
                <w:sz w:val="20"/>
                <w:szCs w:val="20"/>
              </w:rPr>
              <w:t>&gt;</w:t>
            </w:r>
            <w:r w:rsidR="001212C7">
              <w:rPr>
                <w:sz w:val="20"/>
                <w:szCs w:val="20"/>
              </w:rPr>
              <w:t xml:space="preserve"> </w:t>
            </w:r>
            <w:r w:rsidRPr="00D72586" w:rsidR="00D72586">
              <w:rPr>
                <w:sz w:val="20"/>
                <w:szCs w:val="20"/>
              </w:rPr>
              <w:fldChar w:fldCharType="begin"/>
            </w:r>
            <w:r w:rsidRPr="00D72586" w:rsidR="00D72586">
              <w:rPr>
                <w:sz w:val="20"/>
                <w:szCs w:val="20"/>
              </w:rPr>
              <w:instrText xml:space="preserve"> PAGE   \* MERGEFORMAT </w:instrText>
            </w:r>
            <w:r w:rsidRPr="00D72586" w:rsidR="00D72586">
              <w:rPr>
                <w:sz w:val="20"/>
                <w:szCs w:val="20"/>
              </w:rPr>
              <w:fldChar w:fldCharType="separate"/>
            </w:r>
            <w:r w:rsidR="001212C7">
              <w:rPr>
                <w:noProof/>
                <w:sz w:val="20"/>
                <w:szCs w:val="20"/>
              </w:rPr>
              <w:t>1</w:t>
            </w:r>
            <w:r w:rsidRPr="00D72586" w:rsidR="00D72586">
              <w:rPr>
                <w:noProof/>
                <w:sz w:val="20"/>
                <w:szCs w:val="20"/>
              </w:rPr>
              <w:fldChar w:fldCharType="end"/>
            </w:r>
            <w:r w:rsidR="001212C7">
              <w:rPr>
                <w:noProof/>
                <w:sz w:val="20"/>
                <w:szCs w:val="20"/>
              </w:rPr>
              <w:t xml:space="preserve"> </w:t>
            </w:r>
            <w:r w:rsidR="00DA48F5">
              <w:rPr>
                <w:noProof/>
                <w:sz w:val="20"/>
                <w:szCs w:val="20"/>
              </w:rPr>
              <w:t>&lt;</w:t>
            </w:r>
            <w:r w:rsidR="00AE49AB">
              <w:rPr>
                <w:sz w:val="20"/>
                <w:szCs w:val="20"/>
              </w:rPr>
              <w:tab/>
            </w:r>
            <w:r w:rsidR="00D72586">
              <w:rPr>
                <w:sz w:val="20"/>
                <w:szCs w:val="20"/>
              </w:rPr>
              <w:t>Academic Year 20</w:t>
            </w:r>
            <w:r w:rsidR="00DA48F5">
              <w:rPr>
                <w:sz w:val="20"/>
                <w:szCs w:val="20"/>
              </w:rPr>
              <w:t>2</w:t>
            </w:r>
            <w:r w:rsidR="00103B2E">
              <w:rPr>
                <w:sz w:val="20"/>
                <w:szCs w:val="20"/>
              </w:rPr>
              <w:t>1</w:t>
            </w:r>
            <w:r w:rsidR="00D72586">
              <w:rPr>
                <w:sz w:val="20"/>
                <w:szCs w:val="20"/>
              </w:rPr>
              <w:t>-20</w:t>
            </w:r>
            <w:r w:rsidR="00DA48F5">
              <w:rPr>
                <w:sz w:val="20"/>
                <w:szCs w:val="20"/>
              </w:rPr>
              <w:t>2</w:t>
            </w:r>
            <w:r w:rsidR="00103B2E">
              <w:rPr>
                <w:sz w:val="20"/>
                <w:szCs w:val="20"/>
              </w:rPr>
              <w:t>2</w:t>
            </w:r>
          </w:p>
        </w:sdtContent>
      </w:sdt>
    </w:sdtContent>
  </w:sdt>
  <w:p w:rsidRPr="00941692" w:rsidR="00AE49AB" w:rsidP="000E72D1" w:rsidRDefault="00AE49AB" w14:paraId="0F9DC843" w14:textId="77777777">
    <w:pPr>
      <w:pStyle w:val="Footer"/>
      <w:ind w:right="360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0FF5" w:rsidRDefault="009D0FF5" w14:paraId="745A030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C5AE1" w:rsidRDefault="009C5AE1" w14:paraId="39500EF2" w14:textId="77777777">
      <w:r>
        <w:separator/>
      </w:r>
    </w:p>
  </w:footnote>
  <w:footnote w:type="continuationSeparator" w:id="0">
    <w:p w:rsidR="009C5AE1" w:rsidRDefault="009C5AE1" w14:paraId="50A8D9F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0FF5" w:rsidRDefault="009D0FF5" w14:paraId="7CDD01E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0FF5" w:rsidRDefault="009D0FF5" w14:paraId="5BEF7ACC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0FF5" w:rsidRDefault="009D0FF5" w14:paraId="703F2A6F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hint="default" w:ascii="Symbol" w:hAnsi="Symbol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eastAsia="Calibri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6"/>
  </w:num>
  <w:num w:numId="3">
    <w:abstractNumId w:val="4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48"/>
  </w:num>
  <w:num w:numId="15">
    <w:abstractNumId w:val="35"/>
  </w:num>
  <w:num w:numId="16">
    <w:abstractNumId w:val="49"/>
  </w:num>
  <w:num w:numId="17">
    <w:abstractNumId w:val="17"/>
  </w:num>
  <w:num w:numId="18">
    <w:abstractNumId w:val="38"/>
  </w:num>
  <w:num w:numId="19">
    <w:abstractNumId w:val="44"/>
  </w:num>
  <w:num w:numId="20">
    <w:abstractNumId w:val="20"/>
  </w:num>
  <w:num w:numId="21">
    <w:abstractNumId w:val="42"/>
  </w:num>
  <w:num w:numId="22">
    <w:abstractNumId w:val="31"/>
  </w:num>
  <w:num w:numId="23">
    <w:abstractNumId w:val="34"/>
  </w:num>
  <w:num w:numId="24">
    <w:abstractNumId w:val="36"/>
  </w:num>
  <w:num w:numId="25">
    <w:abstractNumId w:val="33"/>
  </w:num>
  <w:num w:numId="26">
    <w:abstractNumId w:val="14"/>
  </w:num>
  <w:num w:numId="27">
    <w:abstractNumId w:val="47"/>
  </w:num>
  <w:num w:numId="28">
    <w:abstractNumId w:val="29"/>
  </w:num>
  <w:num w:numId="29">
    <w:abstractNumId w:val="46"/>
  </w:num>
  <w:num w:numId="30">
    <w:abstractNumId w:val="40"/>
  </w:num>
  <w:num w:numId="31">
    <w:abstractNumId w:val="21"/>
  </w:num>
  <w:num w:numId="32">
    <w:abstractNumId w:val="45"/>
  </w:num>
  <w:num w:numId="33">
    <w:abstractNumId w:val="22"/>
  </w:num>
  <w:num w:numId="34">
    <w:abstractNumId w:val="32"/>
  </w:num>
  <w:num w:numId="35">
    <w:abstractNumId w:val="18"/>
  </w:num>
  <w:num w:numId="36">
    <w:abstractNumId w:val="19"/>
  </w:num>
  <w:num w:numId="37">
    <w:abstractNumId w:val="37"/>
  </w:num>
  <w:num w:numId="38">
    <w:abstractNumId w:val="39"/>
  </w:num>
  <w:num w:numId="39">
    <w:abstractNumId w:val="41"/>
  </w:num>
  <w:num w:numId="40">
    <w:abstractNumId w:val="16"/>
  </w:num>
  <w:num w:numId="41">
    <w:abstractNumId w:val="15"/>
  </w:num>
  <w:num w:numId="42">
    <w:abstractNumId w:val="24"/>
  </w:num>
  <w:num w:numId="43">
    <w:abstractNumId w:val="27"/>
  </w:num>
  <w:num w:numId="44">
    <w:abstractNumId w:val="30"/>
  </w:num>
  <w:num w:numId="45">
    <w:abstractNumId w:val="25"/>
  </w:num>
  <w:num w:numId="46">
    <w:abstractNumId w:val="12"/>
  </w:num>
  <w:num w:numId="4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1"/>
  </w:num>
  <w:num w:numId="49">
    <w:abstractNumId w:val="23"/>
  </w:num>
  <w:num w:numId="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34D2"/>
    <w:rsid w:val="00062362"/>
    <w:rsid w:val="00070419"/>
    <w:rsid w:val="00083BFE"/>
    <w:rsid w:val="000A0C86"/>
    <w:rsid w:val="000A14BA"/>
    <w:rsid w:val="000D364E"/>
    <w:rsid w:val="000E236D"/>
    <w:rsid w:val="000E24E9"/>
    <w:rsid w:val="000E72D1"/>
    <w:rsid w:val="000F6B06"/>
    <w:rsid w:val="00103B2E"/>
    <w:rsid w:val="0011351B"/>
    <w:rsid w:val="001212C7"/>
    <w:rsid w:val="00132B06"/>
    <w:rsid w:val="00136515"/>
    <w:rsid w:val="00156EB9"/>
    <w:rsid w:val="001637B6"/>
    <w:rsid w:val="001C1BB2"/>
    <w:rsid w:val="001D2378"/>
    <w:rsid w:val="001E6DC5"/>
    <w:rsid w:val="001E7D64"/>
    <w:rsid w:val="001F7408"/>
    <w:rsid w:val="002077DE"/>
    <w:rsid w:val="00263D8E"/>
    <w:rsid w:val="00267904"/>
    <w:rsid w:val="00272DDC"/>
    <w:rsid w:val="00290966"/>
    <w:rsid w:val="00290B40"/>
    <w:rsid w:val="002A0E97"/>
    <w:rsid w:val="002A7C5E"/>
    <w:rsid w:val="002D7ED5"/>
    <w:rsid w:val="002E4C58"/>
    <w:rsid w:val="002F442D"/>
    <w:rsid w:val="00324F8B"/>
    <w:rsid w:val="00364A68"/>
    <w:rsid w:val="003A241A"/>
    <w:rsid w:val="003A46F9"/>
    <w:rsid w:val="003D4FAB"/>
    <w:rsid w:val="003D5324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7415B"/>
    <w:rsid w:val="00497330"/>
    <w:rsid w:val="004C1E16"/>
    <w:rsid w:val="004D1541"/>
    <w:rsid w:val="004E5377"/>
    <w:rsid w:val="00503412"/>
    <w:rsid w:val="005304CC"/>
    <w:rsid w:val="00552532"/>
    <w:rsid w:val="00554B88"/>
    <w:rsid w:val="005623D4"/>
    <w:rsid w:val="0057098F"/>
    <w:rsid w:val="00575FE8"/>
    <w:rsid w:val="0059502E"/>
    <w:rsid w:val="005A59B3"/>
    <w:rsid w:val="005B0D4C"/>
    <w:rsid w:val="005B4DB0"/>
    <w:rsid w:val="005C6432"/>
    <w:rsid w:val="005D1C1A"/>
    <w:rsid w:val="005E369C"/>
    <w:rsid w:val="005E5CF9"/>
    <w:rsid w:val="005E5E8A"/>
    <w:rsid w:val="00600EC9"/>
    <w:rsid w:val="00621A78"/>
    <w:rsid w:val="00633839"/>
    <w:rsid w:val="00634A91"/>
    <w:rsid w:val="00651CFC"/>
    <w:rsid w:val="00657A13"/>
    <w:rsid w:val="0069127E"/>
    <w:rsid w:val="006C12D7"/>
    <w:rsid w:val="006C221B"/>
    <w:rsid w:val="006C312A"/>
    <w:rsid w:val="006E198A"/>
    <w:rsid w:val="006E69DA"/>
    <w:rsid w:val="00733FE2"/>
    <w:rsid w:val="00740074"/>
    <w:rsid w:val="00745367"/>
    <w:rsid w:val="00754238"/>
    <w:rsid w:val="00755C94"/>
    <w:rsid w:val="00780C6E"/>
    <w:rsid w:val="00795FCA"/>
    <w:rsid w:val="007A68B4"/>
    <w:rsid w:val="007E755A"/>
    <w:rsid w:val="007F327C"/>
    <w:rsid w:val="007F5540"/>
    <w:rsid w:val="007F571F"/>
    <w:rsid w:val="00806989"/>
    <w:rsid w:val="00810278"/>
    <w:rsid w:val="0081337E"/>
    <w:rsid w:val="0082144A"/>
    <w:rsid w:val="00844205"/>
    <w:rsid w:val="00845FFF"/>
    <w:rsid w:val="00854393"/>
    <w:rsid w:val="008557E0"/>
    <w:rsid w:val="00867BAE"/>
    <w:rsid w:val="008801DF"/>
    <w:rsid w:val="008825B0"/>
    <w:rsid w:val="00891A53"/>
    <w:rsid w:val="008947E3"/>
    <w:rsid w:val="00897BF2"/>
    <w:rsid w:val="008A31F5"/>
    <w:rsid w:val="008B20B2"/>
    <w:rsid w:val="008B2B93"/>
    <w:rsid w:val="008E3E02"/>
    <w:rsid w:val="008E4AF8"/>
    <w:rsid w:val="008E79B1"/>
    <w:rsid w:val="008F3AAC"/>
    <w:rsid w:val="009259D2"/>
    <w:rsid w:val="00941692"/>
    <w:rsid w:val="00947849"/>
    <w:rsid w:val="009663E6"/>
    <w:rsid w:val="0098061D"/>
    <w:rsid w:val="009878A7"/>
    <w:rsid w:val="00992B5E"/>
    <w:rsid w:val="009A4353"/>
    <w:rsid w:val="009C12C0"/>
    <w:rsid w:val="009C13AD"/>
    <w:rsid w:val="009C1AFE"/>
    <w:rsid w:val="009C296E"/>
    <w:rsid w:val="009C5AE1"/>
    <w:rsid w:val="009D0FF5"/>
    <w:rsid w:val="009D3A86"/>
    <w:rsid w:val="009E4BA2"/>
    <w:rsid w:val="009E640E"/>
    <w:rsid w:val="00A019C4"/>
    <w:rsid w:val="00A056DA"/>
    <w:rsid w:val="00A05F5B"/>
    <w:rsid w:val="00A063B3"/>
    <w:rsid w:val="00A06E59"/>
    <w:rsid w:val="00A17B91"/>
    <w:rsid w:val="00A3356F"/>
    <w:rsid w:val="00A343DB"/>
    <w:rsid w:val="00A36811"/>
    <w:rsid w:val="00A44E8D"/>
    <w:rsid w:val="00A46BEA"/>
    <w:rsid w:val="00A52667"/>
    <w:rsid w:val="00A70C6E"/>
    <w:rsid w:val="00A84450"/>
    <w:rsid w:val="00A86148"/>
    <w:rsid w:val="00AB7BA8"/>
    <w:rsid w:val="00AC2784"/>
    <w:rsid w:val="00AD339A"/>
    <w:rsid w:val="00AD571F"/>
    <w:rsid w:val="00AE49AB"/>
    <w:rsid w:val="00AF4726"/>
    <w:rsid w:val="00AF5CD8"/>
    <w:rsid w:val="00B06F45"/>
    <w:rsid w:val="00B079BF"/>
    <w:rsid w:val="00B21EB5"/>
    <w:rsid w:val="00B33CB9"/>
    <w:rsid w:val="00B54893"/>
    <w:rsid w:val="00B73AC4"/>
    <w:rsid w:val="00BB64C5"/>
    <w:rsid w:val="00BC01C9"/>
    <w:rsid w:val="00BC1A80"/>
    <w:rsid w:val="00BD385C"/>
    <w:rsid w:val="00BE1AD9"/>
    <w:rsid w:val="00BE3EDC"/>
    <w:rsid w:val="00C20AAC"/>
    <w:rsid w:val="00C21718"/>
    <w:rsid w:val="00C23549"/>
    <w:rsid w:val="00C513CA"/>
    <w:rsid w:val="00C60E53"/>
    <w:rsid w:val="00C613F8"/>
    <w:rsid w:val="00C70F72"/>
    <w:rsid w:val="00C7429A"/>
    <w:rsid w:val="00C76CE4"/>
    <w:rsid w:val="00C82862"/>
    <w:rsid w:val="00C83C9E"/>
    <w:rsid w:val="00D068CB"/>
    <w:rsid w:val="00D33187"/>
    <w:rsid w:val="00D47651"/>
    <w:rsid w:val="00D548CC"/>
    <w:rsid w:val="00D62027"/>
    <w:rsid w:val="00D71E52"/>
    <w:rsid w:val="00D72586"/>
    <w:rsid w:val="00D76BB4"/>
    <w:rsid w:val="00D81515"/>
    <w:rsid w:val="00D82CA2"/>
    <w:rsid w:val="00D833C6"/>
    <w:rsid w:val="00D85748"/>
    <w:rsid w:val="00DA48F5"/>
    <w:rsid w:val="00DC5902"/>
    <w:rsid w:val="00DE2174"/>
    <w:rsid w:val="00E00436"/>
    <w:rsid w:val="00E0413C"/>
    <w:rsid w:val="00E070EC"/>
    <w:rsid w:val="00E327C8"/>
    <w:rsid w:val="00E46979"/>
    <w:rsid w:val="00E56A1E"/>
    <w:rsid w:val="00E659E8"/>
    <w:rsid w:val="00E6784F"/>
    <w:rsid w:val="00EA5216"/>
    <w:rsid w:val="00EB1261"/>
    <w:rsid w:val="00EB2D1D"/>
    <w:rsid w:val="00EB502E"/>
    <w:rsid w:val="00EC7E8B"/>
    <w:rsid w:val="00ED7652"/>
    <w:rsid w:val="00EF3CD6"/>
    <w:rsid w:val="00EF5976"/>
    <w:rsid w:val="00F20593"/>
    <w:rsid w:val="00F36394"/>
    <w:rsid w:val="00F44EBF"/>
    <w:rsid w:val="00F8124B"/>
    <w:rsid w:val="00F81438"/>
    <w:rsid w:val="00F8235B"/>
    <w:rsid w:val="00F86838"/>
    <w:rsid w:val="00FA5148"/>
    <w:rsid w:val="00FB2540"/>
    <w:rsid w:val="00FB5089"/>
    <w:rsid w:val="00FB5D7D"/>
    <w:rsid w:val="00FF0295"/>
    <w:rsid w:val="00FF7BED"/>
    <w:rsid w:val="6A07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A833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Space="180" w:wrap="auto" w:hAnchor="page" w:xAlign="center" w:yAlign="bottom" w:hRule="exact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eaderChar" w:customStyle="1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styleId="Objbulllist" w:customStyle="1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styleId="FooterChar" w:customStyle="1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otnoteTextChar" w:customStyle="1">
    <w:name w:val="Footnote Text Char"/>
    <w:basedOn w:val="DefaultParagraphFont"/>
    <w:link w:val="FootnoteText"/>
    <w:rsid w:val="00E0413C"/>
  </w:style>
  <w:style w:type="character" w:styleId="Heading2Char" w:customStyle="1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.png" Id="R4381bb289c7e4409" /><Relationship Type="http://schemas.openxmlformats.org/officeDocument/2006/relationships/image" Target="/media/image2.png" Id="Rd4e923ab6c06417c" /><Relationship Type="http://schemas.openxmlformats.org/officeDocument/2006/relationships/image" Target="/media/image3.png" Id="R13af4b7117fa4e4f" /><Relationship Type="http://schemas.openxmlformats.org/officeDocument/2006/relationships/image" Target="/media/image4.png" Id="R8409dd7dac95415c" /><Relationship Type="http://schemas.openxmlformats.org/officeDocument/2006/relationships/image" Target="/media/image5.png" Id="R1191910a8b51484f" /><Relationship Type="http://schemas.openxmlformats.org/officeDocument/2006/relationships/glossaryDocument" Target="/word/glossary/document.xml" Id="Rddf714ecae0f4aa3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72af6-8adf-4f06-b0a6-481cc1aa1b06}"/>
      </w:docPartPr>
      <w:docPartBody>
        <w:p w14:paraId="4BB127C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548DA-691B-479D-B4B6-855EDCCC1D2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Syllabus template June 2012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Oklahoma State University-Okmulgee</dc:title>
  <dc:creator/>
  <lastModifiedBy>jon bush</lastModifiedBy>
  <revision>2</revision>
  <lastPrinted>2009-02-11T13:43:00.0000000Z</lastPrinted>
  <dcterms:created xsi:type="dcterms:W3CDTF">2014-05-06T15:06:00.0000000Z</dcterms:created>
  <dcterms:modified xsi:type="dcterms:W3CDTF">2021-09-21T21:20:42.7635038Z</dcterms:modified>
</coreProperties>
</file>